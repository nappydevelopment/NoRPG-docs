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Mehmet Ali Incekara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Prof. Kay Berkling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614C">
              <w:rPr>
                <w:sz w:val="20"/>
              </w:rPr>
              <w:t>TINF14B2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614C" w:rsidRDefault="008940B4" w:rsidP="0043387C">
            <w:pPr>
              <w:tabs>
                <w:tab w:val="left" w:pos="2270"/>
              </w:tabs>
              <w:spacing w:before="120" w:after="120"/>
              <w:rPr>
                <w:sz w:val="20"/>
              </w:rPr>
            </w:pPr>
            <w:hyperlink r:id="rId8" w:history="1">
              <w:r w:rsidR="00E7614C" w:rsidRPr="00E7614C">
                <w:rPr>
                  <w:rStyle w:val="Hyperlink"/>
                  <w:sz w:val="20"/>
                </w:rPr>
                <w:t>Incekara.ali@web.de</w:t>
              </w:r>
            </w:hyperlink>
            <w:r w:rsidR="00E7614C" w:rsidRPr="00E7614C">
              <w:rPr>
                <w:sz w:val="20"/>
              </w:rPr>
              <w:t xml:space="preserve"> </w:t>
            </w:r>
          </w:p>
        </w:tc>
      </w:tr>
      <w:tr w:rsidR="00D73782" w:rsidRPr="007B7902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614C" w:rsidRDefault="00E7614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  <w:lang w:val="en-US"/>
              </w:rPr>
            </w:pPr>
            <w:r w:rsidRPr="00E7614C">
              <w:rPr>
                <w:sz w:val="20"/>
                <w:lang w:val="en-US"/>
              </w:rPr>
              <w:t>Tom Wolske</w:t>
            </w:r>
          </w:p>
          <w:p w:rsidR="00E7614C" w:rsidRPr="00E7614C" w:rsidRDefault="008940B4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lang w:val="en-US"/>
              </w:rPr>
            </w:pPr>
            <w:hyperlink r:id="rId9" w:history="1">
              <w:r w:rsidR="00E7614C" w:rsidRPr="00E7614C">
                <w:rPr>
                  <w:rStyle w:val="Hyperlink"/>
                  <w:sz w:val="20"/>
                  <w:lang w:val="en-US"/>
                </w:rPr>
                <w:t>tom@wolske.tv</w:t>
              </w:r>
            </w:hyperlink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614C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Pr="00E7614C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614C" w:rsidRDefault="00D73782" w:rsidP="0043387C">
            <w:pPr>
              <w:tabs>
                <w:tab w:val="left" w:pos="2270"/>
              </w:tabs>
              <w:spacing w:before="120" w:after="120"/>
              <w:rPr>
                <w:lang w:val="en-US"/>
              </w:rPr>
            </w:pPr>
          </w:p>
        </w:tc>
      </w:tr>
    </w:tbl>
    <w:p w:rsidR="008F2810" w:rsidRPr="00E7614C" w:rsidRDefault="008F2810">
      <w:pPr>
        <w:pStyle w:val="Comment"/>
        <w:rPr>
          <w:vanish w:val="0"/>
          <w:lang w:val="en-US"/>
        </w:rPr>
      </w:pPr>
    </w:p>
    <w:p w:rsidR="008F2810" w:rsidRPr="00E7614C" w:rsidRDefault="008F2810">
      <w:pPr>
        <w:pStyle w:val="Comment"/>
        <w:rPr>
          <w:vanish w:val="0"/>
          <w:lang w:val="en-US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CA654E" w:rsidP="008F2810">
            <w:pPr>
              <w:pStyle w:val="PTabelle"/>
            </w:pPr>
            <w:r>
              <w:t>NoRPG: Entwicklung einer spielbasierten Lernspielplattform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26007E" w:rsidP="007646FA">
            <w:pPr>
              <w:pStyle w:val="PTabelle"/>
            </w:pPr>
            <w:r>
              <w:t>Studienarbeit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7B7902" w:rsidRDefault="007B7902" w:rsidP="008F2810">
            <w:pPr>
              <w:pStyle w:val="PTabelle"/>
            </w:pPr>
          </w:p>
          <w:p w:rsidR="007B7902" w:rsidRDefault="007B7902" w:rsidP="008F2810">
            <w:pPr>
              <w:pStyle w:val="PTabelle"/>
              <w:rPr>
                <w:b w:val="0"/>
              </w:rPr>
            </w:pPr>
            <w:r>
              <w:t xml:space="preserve">Problemstellung: </w:t>
            </w:r>
            <w:r>
              <w:rPr>
                <w:b w:val="0"/>
              </w:rPr>
              <w:t xml:space="preserve">Die Lernspielplattform Hone ist ungeeignet für Kinder, da die Gestaltung unpassend gewählt und Hone eine Webapplikation ist. </w:t>
            </w:r>
          </w:p>
          <w:p w:rsidR="007B7902" w:rsidRDefault="007B7902" w:rsidP="008F2810">
            <w:pPr>
              <w:pStyle w:val="PTabelle"/>
              <w:rPr>
                <w:b w:val="0"/>
              </w:rPr>
            </w:pPr>
          </w:p>
          <w:p w:rsidR="009F4D93" w:rsidRDefault="007B7902" w:rsidP="007B7902">
            <w:pPr>
              <w:pStyle w:val="PTabelle"/>
              <w:rPr>
                <w:b w:val="0"/>
              </w:rPr>
            </w:pPr>
            <w:r>
              <w:t xml:space="preserve">Erwartetes Ergebnis: </w:t>
            </w:r>
            <w:r>
              <w:rPr>
                <w:b w:val="0"/>
              </w:rPr>
              <w:t>Eine Android App, die die Inhalte von Hone den Kindern spielerisch zur Verfügung steht, um einen Anreiz zu schaffen.</w:t>
            </w:r>
          </w:p>
          <w:p w:rsidR="007B7902" w:rsidRPr="009F4D93" w:rsidRDefault="007B7902" w:rsidP="007B7902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Default="009F4D93" w:rsidP="008F2810">
            <w:pPr>
              <w:pStyle w:val="PTabelle"/>
            </w:pPr>
          </w:p>
          <w:p w:rsidR="00900026" w:rsidRDefault="00900026" w:rsidP="008F2810">
            <w:pPr>
              <w:pStyle w:val="PTabelle"/>
              <w:rPr>
                <w:b w:val="0"/>
              </w:rPr>
            </w:pPr>
            <w:r>
              <w:t xml:space="preserve">Evaluierung: </w:t>
            </w:r>
            <w:r>
              <w:rPr>
                <w:b w:val="0"/>
              </w:rPr>
              <w:t>Was kann vom vorhandenen System übernommen werden</w:t>
            </w:r>
          </w:p>
          <w:p w:rsidR="00900026" w:rsidRDefault="00900026" w:rsidP="008F2810">
            <w:pPr>
              <w:pStyle w:val="PTabelle"/>
              <w:rPr>
                <w:b w:val="0"/>
              </w:rPr>
            </w:pPr>
          </w:p>
          <w:p w:rsidR="009F4D93" w:rsidRPr="00D94F01" w:rsidRDefault="00900026" w:rsidP="008F2810">
            <w:pPr>
              <w:pStyle w:val="PTabelle"/>
              <w:rPr>
                <w:b w:val="0"/>
              </w:rPr>
            </w:pPr>
            <w:r>
              <w:t xml:space="preserve">Konzeption: </w:t>
            </w:r>
            <w:r w:rsidR="00D94F01">
              <w:rPr>
                <w:b w:val="0"/>
              </w:rPr>
              <w:t>Geplante Funktionen, gewünschte Umsetzung, etc.</w:t>
            </w:r>
            <w:bookmarkStart w:id="0" w:name="_GoBack"/>
            <w:bookmarkEnd w:id="0"/>
          </w:p>
          <w:p w:rsidR="00900026" w:rsidRDefault="00900026" w:rsidP="008F2810">
            <w:pPr>
              <w:pStyle w:val="PTabelle"/>
            </w:pPr>
          </w:p>
          <w:p w:rsidR="00900026" w:rsidRPr="00900026" w:rsidRDefault="00900026" w:rsidP="008F2810">
            <w:pPr>
              <w:pStyle w:val="PTabelle"/>
              <w:rPr>
                <w:b w:val="0"/>
              </w:rPr>
            </w:pPr>
            <w:r>
              <w:t xml:space="preserve">Implementierung: </w:t>
            </w:r>
            <w:r>
              <w:rPr>
                <w:b w:val="0"/>
              </w:rPr>
              <w:t>Entwicklung der Android App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22527E" w:rsidP="008F2810">
            <w:pPr>
              <w:pStyle w:val="PTabelle"/>
            </w:pPr>
            <w:r>
              <w:t>Unity3D</w:t>
            </w:r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6F3735" w:rsidRPr="006F3735" w:rsidRDefault="00DE1BFB" w:rsidP="008F2810">
            <w:pPr>
              <w:pStyle w:val="PTabelle"/>
            </w:pPr>
            <w:r>
              <w:t>tbd.</w:t>
            </w: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B4" w:rsidRDefault="008940B4" w:rsidP="00962ACC">
      <w:pPr>
        <w:pStyle w:val="Comment"/>
      </w:pPr>
      <w:r>
        <w:separator/>
      </w:r>
    </w:p>
  </w:endnote>
  <w:endnote w:type="continuationSeparator" w:id="0">
    <w:p w:rsidR="008940B4" w:rsidRDefault="008940B4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7B7902">
      <w:rPr>
        <w:snapToGrid w:val="0"/>
      </w:rPr>
      <w:t>17.10.16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B4" w:rsidRDefault="008940B4" w:rsidP="00962ACC">
      <w:pPr>
        <w:pStyle w:val="Comment"/>
      </w:pPr>
      <w:r>
        <w:separator/>
      </w:r>
    </w:p>
  </w:footnote>
  <w:footnote w:type="continuationSeparator" w:id="0">
    <w:p w:rsidR="008940B4" w:rsidRDefault="008940B4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C1E12"/>
    <w:rsid w:val="0022527E"/>
    <w:rsid w:val="00242238"/>
    <w:rsid w:val="0026007E"/>
    <w:rsid w:val="002F5A9E"/>
    <w:rsid w:val="00307A4C"/>
    <w:rsid w:val="00315739"/>
    <w:rsid w:val="00326952"/>
    <w:rsid w:val="0038411D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B7AF0"/>
    <w:rsid w:val="006E7E0B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B7902"/>
    <w:rsid w:val="007D6024"/>
    <w:rsid w:val="00803E94"/>
    <w:rsid w:val="00856A4E"/>
    <w:rsid w:val="008940B4"/>
    <w:rsid w:val="008C5DDC"/>
    <w:rsid w:val="008F2810"/>
    <w:rsid w:val="00900026"/>
    <w:rsid w:val="00962ACC"/>
    <w:rsid w:val="0097661F"/>
    <w:rsid w:val="009877E5"/>
    <w:rsid w:val="009D5C51"/>
    <w:rsid w:val="009F4D93"/>
    <w:rsid w:val="00A24E70"/>
    <w:rsid w:val="00A50CBD"/>
    <w:rsid w:val="00A67C35"/>
    <w:rsid w:val="00A947E8"/>
    <w:rsid w:val="00B16A9F"/>
    <w:rsid w:val="00B707F1"/>
    <w:rsid w:val="00BA32DB"/>
    <w:rsid w:val="00BA5D76"/>
    <w:rsid w:val="00BA6779"/>
    <w:rsid w:val="00C326C1"/>
    <w:rsid w:val="00CA5DEF"/>
    <w:rsid w:val="00CA654E"/>
    <w:rsid w:val="00D16DE8"/>
    <w:rsid w:val="00D73782"/>
    <w:rsid w:val="00D94F01"/>
    <w:rsid w:val="00DE1BFB"/>
    <w:rsid w:val="00DF4618"/>
    <w:rsid w:val="00DF635A"/>
    <w:rsid w:val="00E46AA9"/>
    <w:rsid w:val="00E7614C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ekara.ali@web.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@wolske.tv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1065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Mehmet Ali Incekara</cp:lastModifiedBy>
  <cp:revision>17</cp:revision>
  <cp:lastPrinted>2009-08-06T14:39:00Z</cp:lastPrinted>
  <dcterms:created xsi:type="dcterms:W3CDTF">2011-10-17T14:31:00Z</dcterms:created>
  <dcterms:modified xsi:type="dcterms:W3CDTF">2016-10-18T15:54:00Z</dcterms:modified>
</cp:coreProperties>
</file>